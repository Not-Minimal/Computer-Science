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F25" w:rsidRPr="004E0D0B" w:rsidRDefault="00A34F25" w:rsidP="00A2627B">
      <w:pPr>
        <w:pStyle w:val="Title"/>
        <w:rPr>
          <w:lang w:val="en-GB"/>
        </w:rPr>
      </w:pPr>
    </w:p>
    <w:p w:rsidR="00A34F25" w:rsidRPr="004E0D0B" w:rsidRDefault="00A34F25" w:rsidP="00A2627B">
      <w:pPr>
        <w:pStyle w:val="Title"/>
        <w:rPr>
          <w:lang w:val="en-GB"/>
        </w:rPr>
      </w:pPr>
    </w:p>
    <w:p w:rsidR="00A34F25" w:rsidRPr="004E0D0B" w:rsidRDefault="00A34F25" w:rsidP="00A2627B">
      <w:pPr>
        <w:pStyle w:val="Titl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A34F25" w:rsidRPr="004E0D0B" w:rsidRDefault="00A34F25" w:rsidP="00A2627B">
      <w:pPr>
        <w:pStyle w:val="Title"/>
        <w:jc w:val="left"/>
        <w:rPr>
          <w:sz w:val="16"/>
          <w:lang w:val="en-GB"/>
        </w:rPr>
      </w:pPr>
      <w:r w:rsidRPr="004E0D0B">
        <w:rPr>
          <w:sz w:val="16"/>
          <w:lang w:val="en-GB"/>
        </w:rPr>
        <w:t>ENGLISH PROGRAM</w:t>
      </w:r>
      <w:r w:rsidRPr="004E0D0B">
        <w:rPr>
          <w:sz w:val="16"/>
          <w:lang w:val="en-GB"/>
        </w:rPr>
        <w:tab/>
      </w:r>
      <w:r w:rsidRPr="004E0D0B">
        <w:rPr>
          <w:sz w:val="16"/>
          <w:lang w:val="en-GB"/>
        </w:rPr>
        <w:tab/>
      </w:r>
      <w:r w:rsidRPr="004E0D0B">
        <w:rPr>
          <w:sz w:val="16"/>
          <w:lang w:val="en-GB"/>
        </w:rPr>
        <w:tab/>
      </w:r>
      <w:r w:rsidRPr="004E0D0B">
        <w:rPr>
          <w:sz w:val="16"/>
          <w:lang w:val="en-GB"/>
        </w:rPr>
        <w:tab/>
      </w:r>
      <w:r w:rsidRPr="004E0D0B">
        <w:rPr>
          <w:sz w:val="16"/>
          <w:lang w:val="en-GB"/>
        </w:rPr>
        <w:tab/>
      </w:r>
      <w:r w:rsidRPr="004E0D0B">
        <w:rPr>
          <w:sz w:val="16"/>
          <w:lang w:val="en-GB"/>
        </w:rPr>
        <w:tab/>
      </w:r>
      <w:r>
        <w:rPr>
          <w:sz w:val="16"/>
          <w:lang w:val="en-GB"/>
        </w:rPr>
        <w:t xml:space="preserve">               UNIT 6 -  </w:t>
      </w:r>
      <w:r w:rsidRPr="004E0D0B">
        <w:rPr>
          <w:sz w:val="16"/>
          <w:lang w:val="en-GB"/>
        </w:rPr>
        <w:t xml:space="preserve"> </w:t>
      </w:r>
      <w:r>
        <w:rPr>
          <w:sz w:val="16"/>
          <w:lang w:val="en-GB"/>
        </w:rPr>
        <w:t>BASIC  1 / INU 1</w:t>
      </w:r>
      <w:r w:rsidRPr="004E0D0B">
        <w:rPr>
          <w:sz w:val="16"/>
          <w:lang w:val="en-GB"/>
        </w:rPr>
        <w:t>11</w:t>
      </w:r>
    </w:p>
    <w:p w:rsidR="00A34F25" w:rsidRDefault="00A34F25" w:rsidP="0032060A">
      <w:pPr>
        <w:jc w:val="center"/>
        <w:rPr>
          <w:rFonts w:ascii="Bookman Old Style" w:hAnsi="Bookman Old Style"/>
          <w:b/>
          <w:lang w:val="en-US"/>
        </w:rPr>
      </w:pPr>
    </w:p>
    <w:p w:rsidR="00A34F25" w:rsidRDefault="00A34F25" w:rsidP="0032060A">
      <w:pPr>
        <w:jc w:val="both"/>
        <w:rPr>
          <w:rFonts w:ascii="Bookman Old Style" w:hAnsi="Bookman Old Style"/>
          <w:b/>
          <w:lang w:val="en-US"/>
        </w:rPr>
      </w:pPr>
    </w:p>
    <w:p w:rsidR="00A34F25" w:rsidRDefault="00A34F25" w:rsidP="0032060A">
      <w:pPr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I.-  ADVERBS OF FREQUENCY</w:t>
      </w:r>
    </w:p>
    <w:p w:rsidR="00A34F25" w:rsidRDefault="00A34F25" w:rsidP="0032060A">
      <w:pPr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Complete the sentences with the correct option.</w:t>
      </w:r>
    </w:p>
    <w:p w:rsidR="00A34F25" w:rsidRPr="0032060A" w:rsidRDefault="00A34F25" w:rsidP="0032060A">
      <w:pPr>
        <w:jc w:val="both"/>
        <w:rPr>
          <w:rFonts w:ascii="Arial" w:hAnsi="Arial" w:cs="Arial"/>
          <w:lang w:val="en-US"/>
        </w:rPr>
      </w:pPr>
    </w:p>
    <w:p w:rsidR="00A34F25" w:rsidRPr="0032060A" w:rsidRDefault="00A34F25" w:rsidP="0032060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32060A">
        <w:rPr>
          <w:rFonts w:ascii="Arial" w:hAnsi="Arial" w:cs="Arial"/>
          <w:sz w:val="20"/>
          <w:szCs w:val="20"/>
          <w:lang w:val="en-US"/>
        </w:rPr>
        <w:t>I play soccer every Saturday and Sunday.  I ____________ play soccer on weekends.</w:t>
      </w:r>
    </w:p>
    <w:p w:rsidR="00A34F25" w:rsidRDefault="00A34F25" w:rsidP="0032060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Always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  <w:t>b) usually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  <w:t>c) sometimes</w:t>
      </w:r>
    </w:p>
    <w:p w:rsidR="00A34F25" w:rsidRPr="0032060A" w:rsidRDefault="00A34F25" w:rsidP="0032060A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</w:t>
      </w:r>
    </w:p>
    <w:p w:rsidR="00A34F25" w:rsidRDefault="00A34F25" w:rsidP="0032060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Jared plays tennis once or twice a year.  He ________ plays tennis.</w:t>
      </w:r>
    </w:p>
    <w:p w:rsidR="00A34F25" w:rsidRDefault="00A34F25" w:rsidP="0032060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Sometimes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b) hardly ever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c) never</w:t>
      </w:r>
    </w:p>
    <w:p w:rsidR="00A34F25" w:rsidRDefault="00A34F25" w:rsidP="0032060A">
      <w:pPr>
        <w:spacing w:line="240" w:lineRule="auto"/>
        <w:jc w:val="both"/>
        <w:rPr>
          <w:rFonts w:ascii="Arial" w:hAnsi="Arial" w:cs="Arial"/>
          <w:lang w:val="en-US"/>
        </w:rPr>
      </w:pPr>
    </w:p>
    <w:p w:rsidR="00A34F25" w:rsidRDefault="00A34F25" w:rsidP="0032060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5A54D7">
        <w:rPr>
          <w:rFonts w:ascii="Arial" w:hAnsi="Arial" w:cs="Arial"/>
          <w:sz w:val="18"/>
          <w:szCs w:val="18"/>
          <w:lang w:val="en-US"/>
        </w:rPr>
        <w:t>Nina eats lunch in a restaurant once a month.  She__________ eats</w:t>
      </w:r>
      <w:r>
        <w:rPr>
          <w:rFonts w:ascii="Arial" w:hAnsi="Arial" w:cs="Arial"/>
          <w:sz w:val="18"/>
          <w:szCs w:val="18"/>
          <w:lang w:val="en-US"/>
        </w:rPr>
        <w:t xml:space="preserve"> lunch in a restaurant.</w:t>
      </w:r>
    </w:p>
    <w:p w:rsidR="00A34F25" w:rsidRDefault="00A34F25" w:rsidP="005A54D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 xml:space="preserve"> Almost always</w:t>
      </w:r>
      <w:r>
        <w:rPr>
          <w:rFonts w:ascii="Arial" w:hAnsi="Arial" w:cs="Arial"/>
          <w:sz w:val="18"/>
          <w:szCs w:val="18"/>
          <w:lang w:val="en-US"/>
        </w:rPr>
        <w:tab/>
      </w:r>
      <w:r>
        <w:rPr>
          <w:rFonts w:ascii="Arial" w:hAnsi="Arial" w:cs="Arial"/>
          <w:sz w:val="18"/>
          <w:szCs w:val="18"/>
          <w:lang w:val="en-US"/>
        </w:rPr>
        <w:tab/>
        <w:t>b) often</w:t>
      </w:r>
      <w:r>
        <w:rPr>
          <w:rFonts w:ascii="Arial" w:hAnsi="Arial" w:cs="Arial"/>
          <w:sz w:val="18"/>
          <w:szCs w:val="18"/>
          <w:lang w:val="en-US"/>
        </w:rPr>
        <w:tab/>
      </w:r>
      <w:r>
        <w:rPr>
          <w:rFonts w:ascii="Arial" w:hAnsi="Arial" w:cs="Arial"/>
          <w:sz w:val="18"/>
          <w:szCs w:val="18"/>
          <w:lang w:val="en-US"/>
        </w:rPr>
        <w:tab/>
        <w:t>c) sometimes</w:t>
      </w:r>
    </w:p>
    <w:p w:rsidR="00A34F25" w:rsidRPr="005A54D7" w:rsidRDefault="00A34F25" w:rsidP="005A54D7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 xml:space="preserve">    </w:t>
      </w:r>
    </w:p>
    <w:p w:rsidR="00A34F25" w:rsidRDefault="00A34F25" w:rsidP="005A54D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I do yoga six mornings a week.  I ___________do yoga in the morning.</w:t>
      </w:r>
    </w:p>
    <w:p w:rsidR="00A34F25" w:rsidRDefault="00A34F25" w:rsidP="005A54D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Always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b) almost always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c) often</w:t>
      </w:r>
    </w:p>
    <w:p w:rsidR="00A34F25" w:rsidRDefault="00A34F25" w:rsidP="005A54D7">
      <w:pPr>
        <w:spacing w:line="240" w:lineRule="auto"/>
        <w:jc w:val="both"/>
        <w:rPr>
          <w:rFonts w:ascii="Arial" w:hAnsi="Arial" w:cs="Arial"/>
          <w:lang w:val="en-US"/>
        </w:rPr>
      </w:pPr>
    </w:p>
    <w:p w:rsidR="00A34F25" w:rsidRDefault="00A34F25" w:rsidP="005A54D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 only eat cake on my birthday.  I __________ eat cake.</w:t>
      </w:r>
    </w:p>
    <w:p w:rsidR="00A34F25" w:rsidRDefault="00A34F25" w:rsidP="005A54D7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Sometimes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b) almost always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c) never</w:t>
      </w:r>
    </w:p>
    <w:p w:rsidR="00A34F25" w:rsidRDefault="00A34F25" w:rsidP="005A54D7">
      <w:pPr>
        <w:spacing w:line="240" w:lineRule="auto"/>
        <w:jc w:val="both"/>
        <w:rPr>
          <w:rFonts w:ascii="Arial" w:hAnsi="Arial" w:cs="Arial"/>
          <w:lang w:val="en-US"/>
        </w:rPr>
      </w:pPr>
    </w:p>
    <w:p w:rsidR="00A34F25" w:rsidRPr="005A54D7" w:rsidRDefault="00A34F25" w:rsidP="005A54D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I play tennis after work on Tuesdays and Thursdays.  I go to the gym on Mondays and Wednesdays.  On Fridays, I go home after work.  I ______________ exercise after work.</w:t>
      </w:r>
    </w:p>
    <w:p w:rsidR="00A34F25" w:rsidRPr="00D94EB3" w:rsidRDefault="00A34F25" w:rsidP="005A54D7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Often</w:t>
      </w:r>
      <w:r>
        <w:rPr>
          <w:rFonts w:ascii="Arial" w:hAnsi="Arial" w:cs="Arial"/>
          <w:sz w:val="18"/>
          <w:szCs w:val="18"/>
          <w:lang w:val="en-US"/>
        </w:rPr>
        <w:tab/>
      </w:r>
      <w:r>
        <w:rPr>
          <w:rFonts w:ascii="Arial" w:hAnsi="Arial" w:cs="Arial"/>
          <w:sz w:val="18"/>
          <w:szCs w:val="18"/>
          <w:lang w:val="en-US"/>
        </w:rPr>
        <w:tab/>
        <w:t>b) sometimes</w:t>
      </w:r>
      <w:r>
        <w:rPr>
          <w:rFonts w:ascii="Arial" w:hAnsi="Arial" w:cs="Arial"/>
          <w:sz w:val="18"/>
          <w:szCs w:val="18"/>
          <w:lang w:val="en-US"/>
        </w:rPr>
        <w:tab/>
      </w:r>
      <w:r>
        <w:rPr>
          <w:rFonts w:ascii="Arial" w:hAnsi="Arial" w:cs="Arial"/>
          <w:sz w:val="18"/>
          <w:szCs w:val="18"/>
          <w:lang w:val="en-US"/>
        </w:rPr>
        <w:tab/>
      </w:r>
      <w:r>
        <w:rPr>
          <w:rFonts w:ascii="Arial" w:hAnsi="Arial" w:cs="Arial"/>
          <w:sz w:val="18"/>
          <w:szCs w:val="18"/>
          <w:lang w:val="en-US"/>
        </w:rPr>
        <w:tab/>
        <w:t>c) hardly ever</w:t>
      </w:r>
    </w:p>
    <w:p w:rsidR="00A34F25" w:rsidRDefault="00A34F25" w:rsidP="00D94EB3">
      <w:pPr>
        <w:spacing w:line="240" w:lineRule="auto"/>
        <w:jc w:val="both"/>
        <w:rPr>
          <w:rFonts w:ascii="Arial" w:hAnsi="Arial" w:cs="Arial"/>
          <w:lang w:val="en-US"/>
        </w:rPr>
      </w:pPr>
    </w:p>
    <w:p w:rsidR="00A34F25" w:rsidRDefault="00A34F25" w:rsidP="00D94EB3">
      <w:pPr>
        <w:spacing w:line="240" w:lineRule="auto"/>
        <w:jc w:val="both"/>
        <w:rPr>
          <w:rFonts w:ascii="Arial" w:hAnsi="Arial" w:cs="Arial"/>
          <w:b/>
          <w:i/>
          <w:lang w:val="en-US"/>
        </w:rPr>
      </w:pPr>
      <w:r>
        <w:rPr>
          <w:rFonts w:ascii="Arial" w:hAnsi="Arial" w:cs="Arial"/>
          <w:b/>
          <w:lang w:val="en-US"/>
        </w:rPr>
        <w:t xml:space="preserve">II.-  ADVERBS OF FREQUENCY AND QUESTIONS WITH  </w:t>
      </w:r>
      <w:r w:rsidRPr="00B57C75">
        <w:rPr>
          <w:rFonts w:ascii="Arial" w:hAnsi="Arial" w:cs="Arial"/>
          <w:b/>
          <w:i/>
          <w:lang w:val="en-US"/>
        </w:rPr>
        <w:t>HOW</w:t>
      </w:r>
    </w:p>
    <w:p w:rsidR="00A34F25" w:rsidRDefault="00A34F25" w:rsidP="00D94EB3">
      <w:pPr>
        <w:spacing w:line="24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B57C75">
        <w:rPr>
          <w:rFonts w:ascii="Arial" w:hAnsi="Arial" w:cs="Arial"/>
          <w:b/>
          <w:sz w:val="20"/>
          <w:szCs w:val="20"/>
          <w:lang w:val="en-US"/>
        </w:rPr>
        <w:t>Choose the correct words and phrases to complete the conversation.</w:t>
      </w:r>
      <w:r>
        <w:rPr>
          <w:rFonts w:ascii="Arial" w:hAnsi="Arial" w:cs="Arial"/>
          <w:b/>
          <w:sz w:val="20"/>
          <w:szCs w:val="20"/>
          <w:lang w:val="en-US"/>
        </w:rPr>
        <w:t xml:space="preserve"> There is one extra word or phrase.</w:t>
      </w:r>
    </w:p>
    <w:p w:rsidR="00A34F25" w:rsidRDefault="00A34F25" w:rsidP="00D94EB3">
      <w:pPr>
        <w:spacing w:line="24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</w:p>
    <w:tbl>
      <w:tblPr>
        <w:tblW w:w="0" w:type="auto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670"/>
      </w:tblGrid>
      <w:tr w:rsidR="00A34F25" w:rsidRPr="00A876A1" w:rsidTr="00A876A1">
        <w:tc>
          <w:tcPr>
            <w:tcW w:w="5670" w:type="dxa"/>
          </w:tcPr>
          <w:p w:rsidR="00A34F25" w:rsidRPr="00A876A1" w:rsidRDefault="00A34F25" w:rsidP="00A876A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876A1">
              <w:rPr>
                <w:rFonts w:ascii="Arial" w:hAnsi="Arial" w:cs="Arial"/>
                <w:sz w:val="20"/>
                <w:szCs w:val="20"/>
                <w:lang w:val="en-US"/>
              </w:rPr>
              <w:t>About an hour   -   How long   -   don’t   -   Do   -   How often</w:t>
            </w:r>
          </w:p>
        </w:tc>
      </w:tr>
    </w:tbl>
    <w:p w:rsidR="00A34F25" w:rsidRDefault="00A34F25" w:rsidP="00B57C75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A:  </w:t>
      </w:r>
      <w:r>
        <w:rPr>
          <w:rFonts w:ascii="Arial" w:hAnsi="Arial" w:cs="Arial"/>
          <w:lang w:val="en-US"/>
        </w:rPr>
        <w:t>……………………… do you spend in the library?</w:t>
      </w:r>
    </w:p>
    <w:p w:rsidR="00A34F25" w:rsidRDefault="00A34F25" w:rsidP="00B57C75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B:</w:t>
      </w:r>
      <w:r>
        <w:rPr>
          <w:rFonts w:ascii="Arial" w:hAnsi="Arial" w:cs="Arial"/>
          <w:lang w:val="en-US"/>
        </w:rPr>
        <w:t xml:space="preserve"> ……………………………….  a day.</w:t>
      </w:r>
    </w:p>
    <w:p w:rsidR="00A34F25" w:rsidRDefault="00A34F25" w:rsidP="00B57C75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A:</w:t>
      </w:r>
      <w:r>
        <w:rPr>
          <w:rFonts w:ascii="Arial" w:hAnsi="Arial" w:cs="Arial"/>
          <w:lang w:val="en-US"/>
        </w:rPr>
        <w:t xml:space="preserve">  ……………………….. you ever study on weekends?</w:t>
      </w:r>
    </w:p>
    <w:p w:rsidR="00A34F25" w:rsidRPr="00B57C75" w:rsidRDefault="00A34F25" w:rsidP="00B57C75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B:</w:t>
      </w:r>
      <w:r>
        <w:rPr>
          <w:rFonts w:ascii="Arial" w:hAnsi="Arial" w:cs="Arial"/>
          <w:lang w:val="en-US"/>
        </w:rPr>
        <w:t xml:space="preserve">  No, I ………………. .  I exercise or see my friends.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954"/>
      </w:tblGrid>
      <w:tr w:rsidR="00A34F25" w:rsidRPr="00A876A1" w:rsidTr="00A876A1">
        <w:tc>
          <w:tcPr>
            <w:tcW w:w="5954" w:type="dxa"/>
          </w:tcPr>
          <w:p w:rsidR="00A34F25" w:rsidRPr="00A876A1" w:rsidRDefault="00A34F25" w:rsidP="00A876A1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A876A1">
              <w:rPr>
                <w:rFonts w:ascii="Arial" w:hAnsi="Arial" w:cs="Arial"/>
                <w:lang w:val="en-US"/>
              </w:rPr>
              <w:t>Sometimes   -   good   -   average   -   pretty well   -   ever</w:t>
            </w:r>
          </w:p>
        </w:tc>
      </w:tr>
    </w:tbl>
    <w:p w:rsidR="00A34F25" w:rsidRDefault="00A34F25" w:rsidP="001007BD">
      <w:pPr>
        <w:spacing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b/>
          <w:lang w:val="en-US"/>
        </w:rPr>
        <w:t xml:space="preserve">A:  </w:t>
      </w:r>
      <w:r>
        <w:rPr>
          <w:rFonts w:ascii="Arial" w:hAnsi="Arial" w:cs="Arial"/>
          <w:lang w:val="en-US"/>
        </w:rPr>
        <w:t>Do you ……………………… go in-line skating?</w:t>
      </w:r>
    </w:p>
    <w:p w:rsidR="00A34F25" w:rsidRDefault="00A34F25" w:rsidP="00D94EB3">
      <w:pPr>
        <w:spacing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b/>
          <w:lang w:val="en-US"/>
        </w:rPr>
        <w:t xml:space="preserve">B:  </w:t>
      </w:r>
      <w:r>
        <w:rPr>
          <w:rFonts w:ascii="Arial" w:hAnsi="Arial" w:cs="Arial"/>
          <w:lang w:val="en-US"/>
        </w:rPr>
        <w:t>Yes, I …………………………… go skating on weekends.</w:t>
      </w:r>
    </w:p>
    <w:p w:rsidR="00A34F25" w:rsidRDefault="00A34F25" w:rsidP="00D94EB3">
      <w:pPr>
        <w:spacing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b/>
          <w:lang w:val="en-US"/>
        </w:rPr>
        <w:t xml:space="preserve">A:  </w:t>
      </w:r>
      <w:r>
        <w:rPr>
          <w:rFonts w:ascii="Arial" w:hAnsi="Arial" w:cs="Arial"/>
          <w:lang w:val="en-US"/>
        </w:rPr>
        <w:t>How …………………….. are you at skating?</w:t>
      </w:r>
    </w:p>
    <w:p w:rsidR="00A34F25" w:rsidRPr="001007BD" w:rsidRDefault="00A34F25" w:rsidP="00D94EB3">
      <w:pPr>
        <w:spacing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b/>
          <w:lang w:val="en-US"/>
        </w:rPr>
        <w:t xml:space="preserve">B:  </w:t>
      </w:r>
      <w:r>
        <w:rPr>
          <w:rFonts w:ascii="Arial" w:hAnsi="Arial" w:cs="Arial"/>
          <w:lang w:val="en-US"/>
        </w:rPr>
        <w:t>About …………………….   .</w:t>
      </w:r>
    </w:p>
    <w:p w:rsidR="00A34F25" w:rsidRDefault="00A34F25">
      <w:pPr>
        <w:rPr>
          <w:lang w:val="en-US"/>
        </w:rPr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954"/>
      </w:tblGrid>
      <w:tr w:rsidR="00A34F25" w:rsidRPr="00A876A1" w:rsidTr="00A876A1">
        <w:tc>
          <w:tcPr>
            <w:tcW w:w="5954" w:type="dxa"/>
          </w:tcPr>
          <w:p w:rsidR="00A34F25" w:rsidRPr="00A876A1" w:rsidRDefault="00A34F25" w:rsidP="00A876A1">
            <w:pPr>
              <w:spacing w:after="0" w:line="240" w:lineRule="auto"/>
              <w:rPr>
                <w:lang w:val="en-US"/>
              </w:rPr>
            </w:pPr>
            <w:r w:rsidRPr="00A876A1">
              <w:rPr>
                <w:lang w:val="en-US"/>
              </w:rPr>
              <w:t>times   -    well   -   hardly   -   often   -   usually</w:t>
            </w:r>
          </w:p>
        </w:tc>
      </w:tr>
    </w:tbl>
    <w:p w:rsidR="00A34F25" w:rsidRPr="001007BD" w:rsidRDefault="00A34F25" w:rsidP="001007BD">
      <w:pPr>
        <w:spacing w:line="240" w:lineRule="auto"/>
        <w:rPr>
          <w:rFonts w:ascii="Arial" w:hAnsi="Arial" w:cs="Arial"/>
          <w:lang w:val="en-US"/>
        </w:rPr>
      </w:pPr>
      <w:r>
        <w:rPr>
          <w:lang w:val="en-US"/>
        </w:rPr>
        <w:tab/>
      </w:r>
      <w:r w:rsidRPr="001007BD">
        <w:rPr>
          <w:rFonts w:ascii="Arial" w:hAnsi="Arial" w:cs="Arial"/>
          <w:b/>
          <w:lang w:val="en-US"/>
        </w:rPr>
        <w:t xml:space="preserve">A:  </w:t>
      </w:r>
      <w:r w:rsidRPr="001007BD">
        <w:rPr>
          <w:rFonts w:ascii="Arial" w:hAnsi="Arial" w:cs="Arial"/>
          <w:lang w:val="en-US"/>
        </w:rPr>
        <w:t>How………………………………. Do you work out?</w:t>
      </w:r>
    </w:p>
    <w:p w:rsidR="00A34F25" w:rsidRPr="001007BD" w:rsidRDefault="00A34F25" w:rsidP="001007BD">
      <w:pPr>
        <w:spacing w:line="240" w:lineRule="auto"/>
        <w:rPr>
          <w:rFonts w:ascii="Arial" w:hAnsi="Arial" w:cs="Arial"/>
          <w:lang w:val="en-US"/>
        </w:rPr>
      </w:pPr>
      <w:r w:rsidRPr="001007BD">
        <w:rPr>
          <w:rFonts w:ascii="Arial" w:hAnsi="Arial" w:cs="Arial"/>
          <w:lang w:val="en-US"/>
        </w:rPr>
        <w:tab/>
      </w:r>
      <w:r w:rsidRPr="001007BD">
        <w:rPr>
          <w:rFonts w:ascii="Arial" w:hAnsi="Arial" w:cs="Arial"/>
          <w:b/>
          <w:lang w:val="en-US"/>
        </w:rPr>
        <w:t xml:space="preserve">B:  </w:t>
      </w:r>
      <w:r w:rsidRPr="001007BD">
        <w:rPr>
          <w:rFonts w:ascii="Arial" w:hAnsi="Arial" w:cs="Arial"/>
          <w:lang w:val="en-US"/>
        </w:rPr>
        <w:t>Three …………………………….. a week.</w:t>
      </w:r>
    </w:p>
    <w:p w:rsidR="00A34F25" w:rsidRDefault="00A34F25" w:rsidP="001007BD">
      <w:pPr>
        <w:spacing w:line="240" w:lineRule="auto"/>
        <w:rPr>
          <w:rFonts w:ascii="Arial" w:hAnsi="Arial" w:cs="Arial"/>
          <w:lang w:val="en-US"/>
        </w:rPr>
      </w:pPr>
      <w:r w:rsidRPr="001007BD">
        <w:rPr>
          <w:rFonts w:ascii="Arial" w:hAnsi="Arial" w:cs="Arial"/>
          <w:lang w:val="en-US"/>
        </w:rPr>
        <w:tab/>
      </w:r>
      <w:r w:rsidRPr="001007BD">
        <w:rPr>
          <w:rFonts w:ascii="Arial" w:hAnsi="Arial" w:cs="Arial"/>
          <w:b/>
          <w:lang w:val="en-US"/>
        </w:rPr>
        <w:t xml:space="preserve">A:  </w:t>
      </w:r>
      <w:r>
        <w:rPr>
          <w:rFonts w:ascii="Arial" w:hAnsi="Arial" w:cs="Arial"/>
          <w:lang w:val="en-US"/>
        </w:rPr>
        <w:t>Do you do aerobics?</w:t>
      </w:r>
    </w:p>
    <w:p w:rsidR="00A34F25" w:rsidRDefault="00A34F25" w:rsidP="001007BD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b/>
          <w:lang w:val="en-US"/>
        </w:rPr>
        <w:t xml:space="preserve">B:  </w:t>
      </w:r>
      <w:r>
        <w:rPr>
          <w:rFonts w:ascii="Arial" w:hAnsi="Arial" w:cs="Arial"/>
          <w:lang w:val="en-US"/>
        </w:rPr>
        <w:t>I…………………….. ever do aerobics. I …………………. Lift weights.</w:t>
      </w:r>
    </w:p>
    <w:p w:rsidR="00A34F25" w:rsidRPr="009412A6" w:rsidRDefault="00A34F25" w:rsidP="001007BD">
      <w:pPr>
        <w:spacing w:line="240" w:lineRule="auto"/>
        <w:rPr>
          <w:rFonts w:ascii="Arial" w:hAnsi="Arial" w:cs="Arial"/>
          <w:b/>
          <w:lang w:val="en-US"/>
        </w:rPr>
      </w:pPr>
    </w:p>
    <w:p w:rsidR="00A34F25" w:rsidRDefault="00A34F25" w:rsidP="001007BD">
      <w:pPr>
        <w:spacing w:line="240" w:lineRule="auto"/>
        <w:rPr>
          <w:rFonts w:ascii="Arial" w:hAnsi="Arial" w:cs="Arial"/>
          <w:b/>
          <w:lang w:val="en-US"/>
        </w:rPr>
      </w:pPr>
      <w:r w:rsidRPr="009412A6">
        <w:rPr>
          <w:rFonts w:ascii="Arial" w:hAnsi="Arial" w:cs="Arial"/>
          <w:b/>
          <w:lang w:val="en-US"/>
        </w:rPr>
        <w:t>III.-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b/>
          <w:lang w:val="en-US"/>
        </w:rPr>
        <w:t xml:space="preserve"> SPORTS AND EXERCISE</w:t>
      </w:r>
    </w:p>
    <w:p w:rsidR="00A34F25" w:rsidRDefault="00A34F25" w:rsidP="001007BD">
      <w:pPr>
        <w:spacing w:line="24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Match the verb with the corresponding sport or physical exercise.</w:t>
      </w:r>
    </w:p>
    <w:p w:rsidR="00A34F25" w:rsidRDefault="00A34F25" w:rsidP="009412A6">
      <w:pPr>
        <w:rPr>
          <w:rFonts w:ascii="Arial" w:hAnsi="Arial" w:cs="Arial"/>
          <w:b/>
          <w:lang w:val="en-US"/>
        </w:rPr>
      </w:pPr>
    </w:p>
    <w:p w:rsidR="00A34F25" w:rsidRDefault="00A34F25" w:rsidP="009412A6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Have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______  yoga</w:t>
      </w:r>
    </w:p>
    <w:p w:rsidR="00A34F25" w:rsidRDefault="00A34F25" w:rsidP="009412A6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Lift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______  bicycling</w:t>
      </w:r>
    </w:p>
    <w:p w:rsidR="00A34F25" w:rsidRDefault="00A34F25" w:rsidP="009412A6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Do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______  a fitness program</w:t>
      </w:r>
    </w:p>
    <w:p w:rsidR="00A34F25" w:rsidRDefault="00A34F25" w:rsidP="009412A6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Play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______  weights</w:t>
      </w:r>
    </w:p>
    <w:p w:rsidR="00A34F25" w:rsidRDefault="00A34F25" w:rsidP="009412A6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Go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______  tennis</w:t>
      </w:r>
    </w:p>
    <w:p w:rsidR="00A34F25" w:rsidRPr="009412A6" w:rsidRDefault="00A34F25" w:rsidP="009412A6">
      <w:pPr>
        <w:spacing w:line="240" w:lineRule="auto"/>
        <w:ind w:left="426"/>
        <w:rPr>
          <w:rFonts w:ascii="Arial" w:hAnsi="Arial" w:cs="Arial"/>
          <w:lang w:val="en-US"/>
        </w:rPr>
      </w:pPr>
      <w:r w:rsidRPr="009412A6">
        <w:rPr>
          <w:rFonts w:ascii="Arial" w:hAnsi="Arial" w:cs="Arial"/>
          <w:lang w:val="en-US"/>
        </w:rPr>
        <w:tab/>
      </w:r>
      <w:r w:rsidRPr="009412A6">
        <w:rPr>
          <w:rFonts w:ascii="Arial" w:hAnsi="Arial" w:cs="Arial"/>
          <w:lang w:val="en-US"/>
        </w:rPr>
        <w:tab/>
      </w:r>
    </w:p>
    <w:p w:rsidR="00A34F25" w:rsidRPr="001007BD" w:rsidRDefault="00A34F25">
      <w:pPr>
        <w:rPr>
          <w:rFonts w:ascii="Arial" w:hAnsi="Arial" w:cs="Arial"/>
          <w:b/>
          <w:lang w:val="en-US"/>
        </w:rPr>
      </w:pPr>
      <w:r w:rsidRPr="001007BD">
        <w:rPr>
          <w:rFonts w:ascii="Arial" w:hAnsi="Arial" w:cs="Arial"/>
          <w:lang w:val="en-US"/>
        </w:rPr>
        <w:tab/>
      </w:r>
    </w:p>
    <w:sectPr w:rsidR="00A34F25" w:rsidRPr="001007BD" w:rsidSect="00796C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45EC3"/>
    <w:multiLevelType w:val="hybridMultilevel"/>
    <w:tmpl w:val="6F6E2B3E"/>
    <w:lvl w:ilvl="0" w:tplc="2514EBEA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1CDA0B36"/>
    <w:multiLevelType w:val="hybridMultilevel"/>
    <w:tmpl w:val="F44A5F2A"/>
    <w:lvl w:ilvl="0" w:tplc="0C0A0017">
      <w:start w:val="1"/>
      <w:numFmt w:val="lowerLetter"/>
      <w:lvlText w:val="%1)"/>
      <w:lvlJc w:val="left"/>
      <w:pPr>
        <w:ind w:left="786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2">
    <w:nsid w:val="2B2325BC"/>
    <w:multiLevelType w:val="hybridMultilevel"/>
    <w:tmpl w:val="09821B3C"/>
    <w:lvl w:ilvl="0" w:tplc="2514EBEA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302B1189"/>
    <w:multiLevelType w:val="hybridMultilevel"/>
    <w:tmpl w:val="AFA6EDBC"/>
    <w:lvl w:ilvl="0" w:tplc="FA30C0F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34BF47FE"/>
    <w:multiLevelType w:val="hybridMultilevel"/>
    <w:tmpl w:val="0D5E3A7E"/>
    <w:lvl w:ilvl="0" w:tplc="2514EBEA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47844B46"/>
    <w:multiLevelType w:val="hybridMultilevel"/>
    <w:tmpl w:val="4AD2F254"/>
    <w:lvl w:ilvl="0" w:tplc="2514EBEA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48273AF2"/>
    <w:multiLevelType w:val="hybridMultilevel"/>
    <w:tmpl w:val="51F471CA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A6C42FB"/>
    <w:multiLevelType w:val="hybridMultilevel"/>
    <w:tmpl w:val="2DA8EF44"/>
    <w:lvl w:ilvl="0" w:tplc="B798BDC6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>
    <w:nsid w:val="601D0E75"/>
    <w:multiLevelType w:val="hybridMultilevel"/>
    <w:tmpl w:val="7D20B54C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64061002"/>
    <w:multiLevelType w:val="hybridMultilevel"/>
    <w:tmpl w:val="D02836D2"/>
    <w:lvl w:ilvl="0" w:tplc="4A3407AC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>
    <w:nsid w:val="744954E3"/>
    <w:multiLevelType w:val="hybridMultilevel"/>
    <w:tmpl w:val="3B58FFD6"/>
    <w:lvl w:ilvl="0" w:tplc="5542150C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3"/>
  </w:num>
  <w:num w:numId="9">
    <w:abstractNumId w:val="6"/>
  </w:num>
  <w:num w:numId="10">
    <w:abstractNumId w:val="9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2060A"/>
    <w:rsid w:val="000A07D0"/>
    <w:rsid w:val="001007BD"/>
    <w:rsid w:val="00100FFB"/>
    <w:rsid w:val="00180194"/>
    <w:rsid w:val="001A3719"/>
    <w:rsid w:val="0032060A"/>
    <w:rsid w:val="00376E15"/>
    <w:rsid w:val="00470384"/>
    <w:rsid w:val="004E0D0B"/>
    <w:rsid w:val="005A54D7"/>
    <w:rsid w:val="00796C04"/>
    <w:rsid w:val="009412A6"/>
    <w:rsid w:val="009D4B11"/>
    <w:rsid w:val="00A2627B"/>
    <w:rsid w:val="00A34F25"/>
    <w:rsid w:val="00A779B8"/>
    <w:rsid w:val="00A876A1"/>
    <w:rsid w:val="00AB4006"/>
    <w:rsid w:val="00B57C75"/>
    <w:rsid w:val="00C2600C"/>
    <w:rsid w:val="00C40981"/>
    <w:rsid w:val="00D37D7A"/>
    <w:rsid w:val="00D94EB3"/>
    <w:rsid w:val="00DF5A8D"/>
    <w:rsid w:val="00F34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60A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2060A"/>
    <w:pPr>
      <w:ind w:left="720"/>
      <w:contextualSpacing/>
    </w:pPr>
  </w:style>
  <w:style w:type="table" w:styleId="TableGrid">
    <w:name w:val="Table Grid"/>
    <w:basedOn w:val="TableNormal"/>
    <w:uiPriority w:val="99"/>
    <w:rsid w:val="00B57C75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99"/>
    <w:qFormat/>
    <w:rsid w:val="00A2627B"/>
    <w:pPr>
      <w:widowControl w:val="0"/>
      <w:spacing w:after="0" w:line="240" w:lineRule="auto"/>
      <w:jc w:val="center"/>
    </w:pPr>
    <w:rPr>
      <w:rFonts w:ascii="Arial" w:eastAsia="Times New Roman" w:hAnsi="Arial"/>
      <w:b/>
      <w:sz w:val="24"/>
      <w:szCs w:val="20"/>
      <w:lang w:eastAsia="es-ES"/>
    </w:rPr>
  </w:style>
  <w:style w:type="character" w:customStyle="1" w:styleId="TitleChar">
    <w:name w:val="Title Char"/>
    <w:basedOn w:val="DefaultParagraphFont"/>
    <w:link w:val="Title"/>
    <w:uiPriority w:val="99"/>
    <w:locked/>
    <w:rsid w:val="00A2627B"/>
    <w:rPr>
      <w:rFonts w:ascii="Arial" w:hAnsi="Arial" w:cs="Times New Roman"/>
      <w:b/>
      <w:snapToGrid w:val="0"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302</Words>
  <Characters>1664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Nombre</dc:creator>
  <cp:keywords/>
  <dc:description/>
  <cp:lastModifiedBy>WarezMaster®</cp:lastModifiedBy>
  <cp:revision>3</cp:revision>
  <dcterms:created xsi:type="dcterms:W3CDTF">2011-03-21T18:34:00Z</dcterms:created>
  <dcterms:modified xsi:type="dcterms:W3CDTF">2011-03-21T18:35:00Z</dcterms:modified>
</cp:coreProperties>
</file>